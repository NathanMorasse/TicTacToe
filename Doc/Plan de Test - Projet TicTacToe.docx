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5721371"/>
        <w:docPartObj>
          <w:docPartGallery w:val="Cover Pages"/>
          <w:docPartUnique/>
        </w:docPartObj>
      </w:sdtPr>
      <w:sdtEndPr/>
      <w:sdtContent>
        <w:p w14:paraId="790EFEE6" w14:textId="77777777" w:rsidR="001D4CB6" w:rsidRDefault="001D4CB6">
          <w:r>
            <w:rPr>
              <w:noProof/>
            </w:rPr>
            <mc:AlternateContent>
              <mc:Choice Requires="wpg">
                <w:drawing>
                  <wp:anchor distT="0" distB="0" distL="114300" distR="114300" simplePos="0" relativeHeight="251659264" behindDoc="1" locked="0" layoutInCell="1" allowOverlap="1" wp14:anchorId="46606936" wp14:editId="7BB1218B">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B1C1837" w14:textId="3C0A291F" w:rsidR="001D4CB6" w:rsidRDefault="00107D26">
                                      <w:pPr>
                                        <w:pStyle w:val="NoSpacing"/>
                                        <w:rPr>
                                          <w:color w:val="FFFFFF" w:themeColor="background1"/>
                                          <w:sz w:val="32"/>
                                          <w:szCs w:val="32"/>
                                        </w:rPr>
                                      </w:pPr>
                                      <w:r>
                                        <w:rPr>
                                          <w:color w:val="FFFFFF" w:themeColor="background1"/>
                                          <w:sz w:val="32"/>
                                          <w:szCs w:val="32"/>
                                        </w:rPr>
                                        <w:t>Bachir Hassan, Nathan Morasse, Mathias Lavoie</w:t>
                                      </w:r>
                                    </w:p>
                                  </w:sdtContent>
                                </w:sdt>
                                <w:p w14:paraId="5FD9D9DC" w14:textId="3D899A18" w:rsidR="001D4CB6" w:rsidRDefault="00EF2DCD">
                                  <w:pPr>
                                    <w:pStyle w:val="NoSpacing"/>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7A1B17">
                                        <w:rPr>
                                          <w:caps/>
                                          <w:color w:val="FFFFFF" w:themeColor="background1"/>
                                        </w:rPr>
                                        <w:t>Cégep de Chicoutimi</w:t>
                                      </w:r>
                                    </w:sdtContent>
                                  </w:sdt>
                                  <w:r w:rsidR="001D4CB6">
                                    <w:rPr>
                                      <w:caps/>
                                      <w:color w:val="FFFFFF" w:themeColor="background1"/>
                                      <w:lang w:val="fr-FR"/>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6D0301B" w14:textId="3FB43254" w:rsidR="001D4CB6" w:rsidRDefault="00107D2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 de test unitaires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BD255DF" w14:textId="49980849" w:rsidR="001D4CB6" w:rsidRDefault="00107D26">
                                      <w:pPr>
                                        <w:pStyle w:val="NoSpacing"/>
                                        <w:spacing w:before="240"/>
                                        <w:rPr>
                                          <w:caps/>
                                          <w:color w:val="44546A" w:themeColor="text2"/>
                                          <w:sz w:val="36"/>
                                          <w:szCs w:val="36"/>
                                        </w:rPr>
                                      </w:pPr>
                                      <w:r>
                                        <w:rPr>
                                          <w:caps/>
                                          <w:color w:val="44546A" w:themeColor="text2"/>
                                          <w:sz w:val="36"/>
                                          <w:szCs w:val="36"/>
                                        </w:rPr>
                                        <w:t>cours : Développement d’application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606936"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B1C1837" w14:textId="3C0A291F" w:rsidR="001D4CB6" w:rsidRDefault="00107D26">
                                <w:pPr>
                                  <w:pStyle w:val="NoSpacing"/>
                                  <w:rPr>
                                    <w:color w:val="FFFFFF" w:themeColor="background1"/>
                                    <w:sz w:val="32"/>
                                    <w:szCs w:val="32"/>
                                  </w:rPr>
                                </w:pPr>
                                <w:r>
                                  <w:rPr>
                                    <w:color w:val="FFFFFF" w:themeColor="background1"/>
                                    <w:sz w:val="32"/>
                                    <w:szCs w:val="32"/>
                                  </w:rPr>
                                  <w:t>Bachir Hassan, Nathan Morasse, Mathias Lavoie</w:t>
                                </w:r>
                              </w:p>
                            </w:sdtContent>
                          </w:sdt>
                          <w:p w14:paraId="5FD9D9DC" w14:textId="3D899A18" w:rsidR="001D4CB6" w:rsidRDefault="00EF2DCD">
                            <w:pPr>
                              <w:pStyle w:val="NoSpacing"/>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7A1B17">
                                  <w:rPr>
                                    <w:caps/>
                                    <w:color w:val="FFFFFF" w:themeColor="background1"/>
                                  </w:rPr>
                                  <w:t>Cégep de Chicoutimi</w:t>
                                </w:r>
                              </w:sdtContent>
                            </w:sdt>
                            <w:r w:rsidR="001D4CB6">
                              <w:rPr>
                                <w:caps/>
                                <w:color w:val="FFFFFF" w:themeColor="background1"/>
                                <w:lang w:val="fr-FR"/>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6D0301B" w14:textId="3FB43254" w:rsidR="001D4CB6" w:rsidRDefault="00107D2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 de test unitaires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BD255DF" w14:textId="49980849" w:rsidR="001D4CB6" w:rsidRDefault="00107D26">
                                <w:pPr>
                                  <w:pStyle w:val="NoSpacing"/>
                                  <w:spacing w:before="240"/>
                                  <w:rPr>
                                    <w:caps/>
                                    <w:color w:val="44546A" w:themeColor="text2"/>
                                    <w:sz w:val="36"/>
                                    <w:szCs w:val="36"/>
                                  </w:rPr>
                                </w:pPr>
                                <w:r>
                                  <w:rPr>
                                    <w:caps/>
                                    <w:color w:val="44546A" w:themeColor="text2"/>
                                    <w:sz w:val="36"/>
                                    <w:szCs w:val="36"/>
                                  </w:rPr>
                                  <w:t>cours : Développement d’application</w:t>
                                </w:r>
                              </w:p>
                            </w:sdtContent>
                          </w:sdt>
                        </w:txbxContent>
                      </v:textbox>
                    </v:shape>
                    <w10:wrap anchorx="page" anchory="page"/>
                  </v:group>
                </w:pict>
              </mc:Fallback>
            </mc:AlternateContent>
          </w:r>
        </w:p>
        <w:p w14:paraId="4F55B8F6" w14:textId="77777777" w:rsidR="001D4CB6" w:rsidRDefault="001D4CB6">
          <w:r>
            <w:br w:type="page"/>
          </w:r>
        </w:p>
      </w:sdtContent>
    </w:sdt>
    <w:sdt>
      <w:sdtPr>
        <w:rPr>
          <w:rFonts w:asciiTheme="minorHAnsi" w:eastAsiaTheme="minorHAnsi" w:hAnsiTheme="minorHAnsi" w:cstheme="minorBidi"/>
          <w:color w:val="auto"/>
          <w:sz w:val="22"/>
          <w:szCs w:val="22"/>
          <w:lang w:val="fr-FR" w:eastAsia="en-US"/>
        </w:rPr>
        <w:id w:val="-56398731"/>
        <w:docPartObj>
          <w:docPartGallery w:val="Table of Contents"/>
          <w:docPartUnique/>
        </w:docPartObj>
      </w:sdtPr>
      <w:sdtEndPr>
        <w:rPr>
          <w:b/>
          <w:bCs/>
        </w:rPr>
      </w:sdtEndPr>
      <w:sdtContent>
        <w:p w14:paraId="26A59581" w14:textId="77777777" w:rsidR="001D4CB6" w:rsidRDefault="001D4CB6">
          <w:pPr>
            <w:pStyle w:val="TOCHeading"/>
          </w:pPr>
          <w:r>
            <w:rPr>
              <w:lang w:val="fr-FR"/>
            </w:rPr>
            <w:t>Table des matières</w:t>
          </w:r>
        </w:p>
        <w:p w14:paraId="5834CEF9" w14:textId="21657A9D" w:rsidR="00DB7CFC" w:rsidRDefault="0081007B">
          <w:pPr>
            <w:pStyle w:val="TOC1"/>
            <w:tabs>
              <w:tab w:val="right" w:leader="dot" w:pos="8630"/>
            </w:tabs>
            <w:rPr>
              <w:noProof/>
            </w:rPr>
          </w:pPr>
          <w:r>
            <w:fldChar w:fldCharType="begin"/>
          </w:r>
          <w:r>
            <w:instrText xml:space="preserve"> TOC \o "1-3" \h \z \u </w:instrText>
          </w:r>
          <w:r>
            <w:fldChar w:fldCharType="separate"/>
          </w:r>
          <w:hyperlink w:anchor="_Toc145251049" w:history="1">
            <w:r w:rsidR="00DB7CFC" w:rsidRPr="00994FF3">
              <w:rPr>
                <w:rStyle w:val="Hyperlink"/>
                <w:noProof/>
              </w:rPr>
              <w:t>Test de la validation d’un coup :</w:t>
            </w:r>
            <w:r w:rsidR="00DB7CFC">
              <w:rPr>
                <w:noProof/>
                <w:webHidden/>
              </w:rPr>
              <w:tab/>
            </w:r>
            <w:r w:rsidR="00DB7CFC">
              <w:rPr>
                <w:noProof/>
                <w:webHidden/>
              </w:rPr>
              <w:fldChar w:fldCharType="begin"/>
            </w:r>
            <w:r w:rsidR="00DB7CFC">
              <w:rPr>
                <w:noProof/>
                <w:webHidden/>
              </w:rPr>
              <w:instrText xml:space="preserve"> PAGEREF _Toc145251049 \h </w:instrText>
            </w:r>
            <w:r w:rsidR="00DB7CFC">
              <w:rPr>
                <w:noProof/>
                <w:webHidden/>
              </w:rPr>
            </w:r>
            <w:r w:rsidR="00DB7CFC">
              <w:rPr>
                <w:noProof/>
                <w:webHidden/>
              </w:rPr>
              <w:fldChar w:fldCharType="separate"/>
            </w:r>
            <w:r w:rsidR="00DB7CFC">
              <w:rPr>
                <w:noProof/>
                <w:webHidden/>
              </w:rPr>
              <w:t>2</w:t>
            </w:r>
            <w:r w:rsidR="00DB7CFC">
              <w:rPr>
                <w:noProof/>
                <w:webHidden/>
              </w:rPr>
              <w:fldChar w:fldCharType="end"/>
            </w:r>
          </w:hyperlink>
        </w:p>
        <w:p w14:paraId="7CF50217" w14:textId="7F96DFFF" w:rsidR="00DB7CFC" w:rsidRDefault="00DB7CFC">
          <w:pPr>
            <w:pStyle w:val="TOC1"/>
            <w:tabs>
              <w:tab w:val="right" w:leader="dot" w:pos="8630"/>
            </w:tabs>
            <w:rPr>
              <w:noProof/>
            </w:rPr>
          </w:pPr>
          <w:hyperlink w:anchor="_Toc145251050" w:history="1">
            <w:r w:rsidRPr="00994FF3">
              <w:rPr>
                <w:rStyle w:val="Hyperlink"/>
                <w:noProof/>
              </w:rPr>
              <w:t>Test de la validation d’un gagnant :</w:t>
            </w:r>
            <w:r>
              <w:rPr>
                <w:noProof/>
                <w:webHidden/>
              </w:rPr>
              <w:tab/>
            </w:r>
            <w:r>
              <w:rPr>
                <w:noProof/>
                <w:webHidden/>
              </w:rPr>
              <w:fldChar w:fldCharType="begin"/>
            </w:r>
            <w:r>
              <w:rPr>
                <w:noProof/>
                <w:webHidden/>
              </w:rPr>
              <w:instrText xml:space="preserve"> PAGEREF _Toc145251050 \h </w:instrText>
            </w:r>
            <w:r>
              <w:rPr>
                <w:noProof/>
                <w:webHidden/>
              </w:rPr>
            </w:r>
            <w:r>
              <w:rPr>
                <w:noProof/>
                <w:webHidden/>
              </w:rPr>
              <w:fldChar w:fldCharType="separate"/>
            </w:r>
            <w:r>
              <w:rPr>
                <w:noProof/>
                <w:webHidden/>
              </w:rPr>
              <w:t>2</w:t>
            </w:r>
            <w:r>
              <w:rPr>
                <w:noProof/>
                <w:webHidden/>
              </w:rPr>
              <w:fldChar w:fldCharType="end"/>
            </w:r>
          </w:hyperlink>
        </w:p>
        <w:p w14:paraId="5E5E322D" w14:textId="7E121AD6" w:rsidR="00DB7CFC" w:rsidRDefault="00DB7CFC">
          <w:pPr>
            <w:pStyle w:val="TOC1"/>
            <w:tabs>
              <w:tab w:val="right" w:leader="dot" w:pos="8630"/>
            </w:tabs>
            <w:rPr>
              <w:noProof/>
            </w:rPr>
          </w:pPr>
          <w:hyperlink w:anchor="_Toc145251051" w:history="1">
            <w:r w:rsidRPr="00994FF3">
              <w:rPr>
                <w:rStyle w:val="Hyperlink"/>
                <w:noProof/>
              </w:rPr>
              <w:t>Test de l’encodage et du décodage des données du tour :</w:t>
            </w:r>
            <w:r>
              <w:rPr>
                <w:noProof/>
                <w:webHidden/>
              </w:rPr>
              <w:tab/>
            </w:r>
            <w:r>
              <w:rPr>
                <w:noProof/>
                <w:webHidden/>
              </w:rPr>
              <w:fldChar w:fldCharType="begin"/>
            </w:r>
            <w:r>
              <w:rPr>
                <w:noProof/>
                <w:webHidden/>
              </w:rPr>
              <w:instrText xml:space="preserve"> PAGEREF _Toc145251051 \h </w:instrText>
            </w:r>
            <w:r>
              <w:rPr>
                <w:noProof/>
                <w:webHidden/>
              </w:rPr>
            </w:r>
            <w:r>
              <w:rPr>
                <w:noProof/>
                <w:webHidden/>
              </w:rPr>
              <w:fldChar w:fldCharType="separate"/>
            </w:r>
            <w:r>
              <w:rPr>
                <w:noProof/>
                <w:webHidden/>
              </w:rPr>
              <w:t>2</w:t>
            </w:r>
            <w:r>
              <w:rPr>
                <w:noProof/>
                <w:webHidden/>
              </w:rPr>
              <w:fldChar w:fldCharType="end"/>
            </w:r>
          </w:hyperlink>
        </w:p>
        <w:p w14:paraId="5EB7D212" w14:textId="28E2B91F" w:rsidR="00DB7CFC" w:rsidRDefault="00DB7CFC">
          <w:pPr>
            <w:pStyle w:val="TOC1"/>
            <w:tabs>
              <w:tab w:val="right" w:leader="dot" w:pos="8630"/>
            </w:tabs>
            <w:rPr>
              <w:noProof/>
            </w:rPr>
          </w:pPr>
          <w:hyperlink w:anchor="_Toc145251052" w:history="1">
            <w:r w:rsidRPr="00994FF3">
              <w:rPr>
                <w:rStyle w:val="Hyperlink"/>
                <w:noProof/>
              </w:rPr>
              <w:t>Test de l’envoie des données :</w:t>
            </w:r>
            <w:r>
              <w:rPr>
                <w:noProof/>
                <w:webHidden/>
              </w:rPr>
              <w:tab/>
            </w:r>
            <w:r>
              <w:rPr>
                <w:noProof/>
                <w:webHidden/>
              </w:rPr>
              <w:fldChar w:fldCharType="begin"/>
            </w:r>
            <w:r>
              <w:rPr>
                <w:noProof/>
                <w:webHidden/>
              </w:rPr>
              <w:instrText xml:space="preserve"> PAGEREF _Toc145251052 \h </w:instrText>
            </w:r>
            <w:r>
              <w:rPr>
                <w:noProof/>
                <w:webHidden/>
              </w:rPr>
            </w:r>
            <w:r>
              <w:rPr>
                <w:noProof/>
                <w:webHidden/>
              </w:rPr>
              <w:fldChar w:fldCharType="separate"/>
            </w:r>
            <w:r>
              <w:rPr>
                <w:noProof/>
                <w:webHidden/>
              </w:rPr>
              <w:t>2</w:t>
            </w:r>
            <w:r>
              <w:rPr>
                <w:noProof/>
                <w:webHidden/>
              </w:rPr>
              <w:fldChar w:fldCharType="end"/>
            </w:r>
          </w:hyperlink>
        </w:p>
        <w:p w14:paraId="4D02E1B1" w14:textId="3498091F" w:rsidR="00DB7CFC" w:rsidRDefault="00DB7CFC">
          <w:pPr>
            <w:pStyle w:val="TOC1"/>
            <w:tabs>
              <w:tab w:val="right" w:leader="dot" w:pos="8630"/>
            </w:tabs>
            <w:rPr>
              <w:noProof/>
            </w:rPr>
          </w:pPr>
          <w:hyperlink w:anchor="_Toc145251053" w:history="1">
            <w:r w:rsidRPr="00994FF3">
              <w:rPr>
                <w:rStyle w:val="Hyperlink"/>
                <w:noProof/>
              </w:rPr>
              <w:t>Test de placement du tour joué :</w:t>
            </w:r>
            <w:r>
              <w:rPr>
                <w:noProof/>
                <w:webHidden/>
              </w:rPr>
              <w:tab/>
            </w:r>
            <w:r>
              <w:rPr>
                <w:noProof/>
                <w:webHidden/>
              </w:rPr>
              <w:fldChar w:fldCharType="begin"/>
            </w:r>
            <w:r>
              <w:rPr>
                <w:noProof/>
                <w:webHidden/>
              </w:rPr>
              <w:instrText xml:space="preserve"> PAGEREF _Toc145251053 \h </w:instrText>
            </w:r>
            <w:r>
              <w:rPr>
                <w:noProof/>
                <w:webHidden/>
              </w:rPr>
            </w:r>
            <w:r>
              <w:rPr>
                <w:noProof/>
                <w:webHidden/>
              </w:rPr>
              <w:fldChar w:fldCharType="separate"/>
            </w:r>
            <w:r>
              <w:rPr>
                <w:noProof/>
                <w:webHidden/>
              </w:rPr>
              <w:t>2</w:t>
            </w:r>
            <w:r>
              <w:rPr>
                <w:noProof/>
                <w:webHidden/>
              </w:rPr>
              <w:fldChar w:fldCharType="end"/>
            </w:r>
          </w:hyperlink>
        </w:p>
        <w:p w14:paraId="39652B10" w14:textId="02992563" w:rsidR="001D4CB6" w:rsidRDefault="0081007B">
          <w:r>
            <w:rPr>
              <w:b/>
              <w:bCs/>
              <w:noProof/>
              <w:lang w:val="fr-FR"/>
            </w:rPr>
            <w:fldChar w:fldCharType="end"/>
          </w:r>
        </w:p>
      </w:sdtContent>
    </w:sdt>
    <w:p w14:paraId="7931DD4D" w14:textId="77777777" w:rsidR="001D4CB6" w:rsidRDefault="001D4CB6"/>
    <w:p w14:paraId="0903C0AC" w14:textId="77777777" w:rsidR="001D4CB6" w:rsidRDefault="001D4CB6">
      <w:r>
        <w:br w:type="page"/>
      </w:r>
    </w:p>
    <w:p w14:paraId="700336F6" w14:textId="0A897B06" w:rsidR="0081007B" w:rsidRDefault="00107D26" w:rsidP="00107D26">
      <w:pPr>
        <w:pStyle w:val="Heading1"/>
      </w:pPr>
      <w:bookmarkStart w:id="0" w:name="_Toc145251049"/>
      <w:r>
        <w:lastRenderedPageBreak/>
        <w:t>Test de la validation d’un coup :</w:t>
      </w:r>
      <w:bookmarkEnd w:id="0"/>
    </w:p>
    <w:p w14:paraId="7D091829" w14:textId="3647AF85" w:rsidR="00107D26" w:rsidRDefault="00107D26" w:rsidP="00107D26">
      <w:r>
        <w:t xml:space="preserve">Le but de ce test est de valider le fonctionnement de la méthode qui valide les coups des joueurs. Dans ce test on va essayer de jouer un tour qui n’est pas accepté pour vérifier que notre méthode va retourner que le tour n’est pas valide. On va aussi essayer de jouer un tour valide, pour valider que la méthode va retourner que le tour est valide. </w:t>
      </w:r>
    </w:p>
    <w:p w14:paraId="6EF32187" w14:textId="77777777" w:rsidR="00107D26" w:rsidRDefault="00107D26" w:rsidP="00107D26"/>
    <w:p w14:paraId="1FB99FCF" w14:textId="5547DB4B" w:rsidR="00107D26" w:rsidRDefault="00107D26" w:rsidP="00107D26">
      <w:pPr>
        <w:pStyle w:val="Heading1"/>
      </w:pPr>
      <w:bookmarkStart w:id="1" w:name="_Toc145251050"/>
      <w:r>
        <w:t>Test de la validation d’un gagnant :</w:t>
      </w:r>
      <w:bookmarkEnd w:id="1"/>
      <w:r>
        <w:t xml:space="preserve"> </w:t>
      </w:r>
    </w:p>
    <w:p w14:paraId="6DB62744" w14:textId="2B530AE5" w:rsidR="00107D26" w:rsidRDefault="00107D26" w:rsidP="00107D26">
      <w:r>
        <w:t>Le but de ce test est de valider le fonctionnement de la méthode qui valide s’il y a un gagnant dans la partie en cours. Pour effectuer ce test, on va envoyer à notre fonction un jeu dont il n’y a pas de gagnant pour valider que la fonction va nous retourner qu’il n’y a pas de gagnant. Après ça, on va envoyer à notre fonction un jeu où il y a un gagnant pour vérifier que notre fonction va nous retourner qu’il un gagnant dans la partie qu’on a envoyé.</w:t>
      </w:r>
    </w:p>
    <w:p w14:paraId="423913D3" w14:textId="77777777" w:rsidR="00107D26" w:rsidRDefault="00107D26" w:rsidP="00107D26"/>
    <w:p w14:paraId="5FDA99E1" w14:textId="312BE657" w:rsidR="00107D26" w:rsidRDefault="00107D26" w:rsidP="00107D26">
      <w:pPr>
        <w:pStyle w:val="Heading1"/>
      </w:pPr>
      <w:bookmarkStart w:id="2" w:name="_Toc145251051"/>
      <w:r>
        <w:t>Test de l’encodage et du décodage des données du tour :</w:t>
      </w:r>
      <w:bookmarkEnd w:id="2"/>
      <w:r>
        <w:t xml:space="preserve"> </w:t>
      </w:r>
    </w:p>
    <w:p w14:paraId="7C6A36A5" w14:textId="6FB4367E" w:rsidR="00107D26" w:rsidRDefault="00107D26" w:rsidP="00107D26">
      <w:r>
        <w:t>Vu que les données envoyés vont être un objet qui appartient à la classe « Tour », on va avoir à encoder et décoder cet objet. On va avoir donc à valider que les données qu</w:t>
      </w:r>
      <w:r w:rsidR="00E20901">
        <w:t>’on envoie son les mêmes que les données reçues. Pour y arriver, on va encoder un objet qui est supposé être envoyé, ensuite on va le décoder et valider que les données après le décodage sont pareilles à ceux avant qu’on l’encode.</w:t>
      </w:r>
    </w:p>
    <w:p w14:paraId="5860A0A4" w14:textId="77777777" w:rsidR="00E20901" w:rsidRDefault="00E20901" w:rsidP="00107D26"/>
    <w:p w14:paraId="2253B75A" w14:textId="45B69EBB" w:rsidR="00E20901" w:rsidRDefault="00E20901" w:rsidP="00E20901">
      <w:pPr>
        <w:pStyle w:val="Heading1"/>
      </w:pPr>
      <w:bookmarkStart w:id="3" w:name="_Toc145251052"/>
      <w:r>
        <w:t>Test de l’envoie des données :</w:t>
      </w:r>
      <w:bookmarkEnd w:id="3"/>
      <w:r>
        <w:t xml:space="preserve"> </w:t>
      </w:r>
    </w:p>
    <w:p w14:paraId="7DD1AFD2" w14:textId="4A483957" w:rsidR="00E20901" w:rsidRDefault="00E20901" w:rsidP="00E20901">
      <w:r>
        <w:t>Le but de ce test est de valider la fonction d’envoie des données. Pour y arriver, on va se connecter au serveur et on va lui envoyer des données pour s’assurer qu’il va les recevoir.</w:t>
      </w:r>
    </w:p>
    <w:p w14:paraId="4BF3B403" w14:textId="77777777" w:rsidR="00E20901" w:rsidRDefault="00E20901" w:rsidP="00E20901"/>
    <w:p w14:paraId="77EFB459" w14:textId="261F7A47" w:rsidR="00E20901" w:rsidRDefault="00E20901" w:rsidP="00E20901">
      <w:pPr>
        <w:pStyle w:val="Heading1"/>
      </w:pPr>
      <w:bookmarkStart w:id="4" w:name="_Toc145251053"/>
      <w:r>
        <w:t>Test de placement du tour joué :</w:t>
      </w:r>
      <w:bookmarkEnd w:id="4"/>
      <w:r>
        <w:t xml:space="preserve"> </w:t>
      </w:r>
    </w:p>
    <w:p w14:paraId="5333E97E" w14:textId="09915D05" w:rsidR="0081007B" w:rsidRPr="00E20901" w:rsidRDefault="00E20901" w:rsidP="00E20901">
      <w:r>
        <w:t>Le but de ce test est de valider le fonctionnement de la méthode qui ajoute les tours dans la table de la partie. Pour y arriver, on va appeler la fonction qui va ajouter un tour dans la table. Une fois la fonction appelée, on va valider que la case</w:t>
      </w:r>
      <w:r w:rsidR="0081007B">
        <w:t xml:space="preserve"> dans laquelle le tour a été joué n’est plus vide. Et que son contenu correspond au contenu qu’on avait envoyé.</w:t>
      </w:r>
    </w:p>
    <w:sectPr w:rsidR="0081007B" w:rsidRPr="00E20901" w:rsidSect="001D4CB6">
      <w:headerReference w:type="default" r:id="rId10"/>
      <w:foot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EB99F" w14:textId="77777777" w:rsidR="00107D26" w:rsidRDefault="00107D26" w:rsidP="001D4CB6">
      <w:pPr>
        <w:spacing w:after="0" w:line="240" w:lineRule="auto"/>
      </w:pPr>
      <w:r>
        <w:separator/>
      </w:r>
    </w:p>
  </w:endnote>
  <w:endnote w:type="continuationSeparator" w:id="0">
    <w:p w14:paraId="1B137B08" w14:textId="77777777" w:rsidR="00107D26" w:rsidRDefault="00107D26" w:rsidP="001D4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1D4CB6" w14:paraId="0BADE75B" w14:textId="77777777">
      <w:trPr>
        <w:jc w:val="right"/>
      </w:trPr>
      <w:tc>
        <w:tcPr>
          <w:tcW w:w="4795" w:type="dxa"/>
          <w:vAlign w:val="center"/>
        </w:tcPr>
        <w:p w14:paraId="2940F0D7" w14:textId="77777777" w:rsidR="001D4CB6" w:rsidRDefault="001D4CB6" w:rsidP="001D4CB6">
          <w:pPr>
            <w:pStyle w:val="Header"/>
            <w:rPr>
              <w:caps/>
              <w:color w:val="000000" w:themeColor="text1"/>
            </w:rPr>
          </w:pPr>
        </w:p>
      </w:tc>
      <w:tc>
        <w:tcPr>
          <w:tcW w:w="250" w:type="pct"/>
          <w:shd w:val="clear" w:color="auto" w:fill="ED7D31" w:themeFill="accent2"/>
          <w:vAlign w:val="center"/>
        </w:tcPr>
        <w:p w14:paraId="3B642360" w14:textId="77777777" w:rsidR="001D4CB6" w:rsidRDefault="001D4CB6">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fr-FR"/>
            </w:rPr>
            <w:t>2</w:t>
          </w:r>
          <w:r>
            <w:rPr>
              <w:color w:val="FFFFFF" w:themeColor="background1"/>
            </w:rPr>
            <w:fldChar w:fldCharType="end"/>
          </w:r>
        </w:p>
      </w:tc>
    </w:tr>
  </w:tbl>
  <w:p w14:paraId="29913A7E" w14:textId="77777777" w:rsidR="001D4CB6" w:rsidRDefault="001D4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C509" w14:textId="77777777" w:rsidR="00107D26" w:rsidRDefault="00107D26" w:rsidP="001D4CB6">
      <w:pPr>
        <w:spacing w:after="0" w:line="240" w:lineRule="auto"/>
      </w:pPr>
      <w:r>
        <w:separator/>
      </w:r>
    </w:p>
  </w:footnote>
  <w:footnote w:type="continuationSeparator" w:id="0">
    <w:p w14:paraId="00C131A4" w14:textId="77777777" w:rsidR="00107D26" w:rsidRDefault="00107D26" w:rsidP="001D4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25E4" w14:textId="27439D38" w:rsidR="001D4CB6" w:rsidRDefault="00107D26">
    <w:pPr>
      <w:pStyle w:val="Header"/>
    </w:pPr>
    <w:r>
      <w:t>10-09-2023</w:t>
    </w:r>
    <w:r w:rsidR="001D4CB6">
      <w:ptab w:relativeTo="margin" w:alignment="center" w:leader="none"/>
    </w:r>
    <w:r>
      <w:t>Plan de test unitaire</w:t>
    </w:r>
    <w:r w:rsidR="001D4CB6">
      <w:ptab w:relativeTo="margin" w:alignment="right" w:leader="none"/>
    </w:r>
    <w:r w:rsidR="001D4CB6">
      <w:t>Bachi</w:t>
    </w:r>
    <w:r>
      <w:t>r, Nathan, Mathias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26"/>
    <w:rsid w:val="00107D26"/>
    <w:rsid w:val="001D4CB6"/>
    <w:rsid w:val="001F7DBE"/>
    <w:rsid w:val="00420259"/>
    <w:rsid w:val="007947B3"/>
    <w:rsid w:val="007A1B17"/>
    <w:rsid w:val="0081007B"/>
    <w:rsid w:val="00C83090"/>
    <w:rsid w:val="00D613F1"/>
    <w:rsid w:val="00DB7CFC"/>
    <w:rsid w:val="00E20901"/>
    <w:rsid w:val="00EF2D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48B54"/>
  <w15:chartTrackingRefBased/>
  <w15:docId w15:val="{98E7199B-261B-4C90-90DF-7A0B8116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CB6"/>
    <w:pPr>
      <w:spacing w:after="0" w:line="240" w:lineRule="auto"/>
    </w:pPr>
    <w:rPr>
      <w:rFonts w:eastAsiaTheme="minorEastAsia"/>
      <w:lang w:eastAsia="fr-CA"/>
    </w:rPr>
  </w:style>
  <w:style w:type="character" w:customStyle="1" w:styleId="NoSpacingChar">
    <w:name w:val="No Spacing Char"/>
    <w:basedOn w:val="DefaultParagraphFont"/>
    <w:link w:val="NoSpacing"/>
    <w:uiPriority w:val="1"/>
    <w:rsid w:val="001D4CB6"/>
    <w:rPr>
      <w:rFonts w:eastAsiaTheme="minorEastAsia"/>
      <w:lang w:eastAsia="fr-CA"/>
    </w:rPr>
  </w:style>
  <w:style w:type="character" w:customStyle="1" w:styleId="Heading1Char">
    <w:name w:val="Heading 1 Char"/>
    <w:basedOn w:val="DefaultParagraphFont"/>
    <w:link w:val="Heading1"/>
    <w:uiPriority w:val="9"/>
    <w:rsid w:val="001D4C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4CB6"/>
    <w:pPr>
      <w:outlineLvl w:val="9"/>
    </w:pPr>
    <w:rPr>
      <w:lang w:eastAsia="fr-CA"/>
    </w:rPr>
  </w:style>
  <w:style w:type="paragraph" w:styleId="Header">
    <w:name w:val="header"/>
    <w:basedOn w:val="Normal"/>
    <w:link w:val="HeaderChar"/>
    <w:uiPriority w:val="99"/>
    <w:unhideWhenUsed/>
    <w:rsid w:val="001D4C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4CB6"/>
  </w:style>
  <w:style w:type="paragraph" w:styleId="Footer">
    <w:name w:val="footer"/>
    <w:basedOn w:val="Normal"/>
    <w:link w:val="FooterChar"/>
    <w:uiPriority w:val="99"/>
    <w:unhideWhenUsed/>
    <w:rsid w:val="001D4C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4CB6"/>
  </w:style>
  <w:style w:type="paragraph" w:styleId="TOC1">
    <w:name w:val="toc 1"/>
    <w:basedOn w:val="Normal"/>
    <w:next w:val="Normal"/>
    <w:autoRedefine/>
    <w:uiPriority w:val="39"/>
    <w:unhideWhenUsed/>
    <w:rsid w:val="00DB7CFC"/>
    <w:pPr>
      <w:spacing w:after="100"/>
    </w:pPr>
  </w:style>
  <w:style w:type="character" w:styleId="Hyperlink">
    <w:name w:val="Hyperlink"/>
    <w:basedOn w:val="DefaultParagraphFont"/>
    <w:uiPriority w:val="99"/>
    <w:unhideWhenUsed/>
    <w:rsid w:val="00DB7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livecchic-my.sharepoint.com/personal/2130301_etu_cchic_ca/Documents/Template%20Bachi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BD9D47B96B324A92BEE31A54F3FD91" ma:contentTypeVersion="12" ma:contentTypeDescription="Create a new document." ma:contentTypeScope="" ma:versionID="d3b78888bc6f8d4421417c7e0a2f36b0">
  <xsd:schema xmlns:xsd="http://www.w3.org/2001/XMLSchema" xmlns:xs="http://www.w3.org/2001/XMLSchema" xmlns:p="http://schemas.microsoft.com/office/2006/metadata/properties" xmlns:ns3="7329dfd9-4414-4602-9df2-59079c0e9004" xmlns:ns4="b1124e9e-bff9-4707-8bf3-cd2dd99854f3" targetNamespace="http://schemas.microsoft.com/office/2006/metadata/properties" ma:root="true" ma:fieldsID="a1f794447167718eb211ef44b4277647" ns3:_="" ns4:_="">
    <xsd:import namespace="7329dfd9-4414-4602-9df2-59079c0e9004"/>
    <xsd:import namespace="b1124e9e-bff9-4707-8bf3-cd2dd99854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29dfd9-4414-4602-9df2-59079c0e9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24e9e-bff9-4707-8bf3-cd2dd99854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329dfd9-4414-4602-9df2-59079c0e9004" xsi:nil="true"/>
  </documentManagement>
</p:properties>
</file>

<file path=customXml/itemProps1.xml><?xml version="1.0" encoding="utf-8"?>
<ds:datastoreItem xmlns:ds="http://schemas.openxmlformats.org/officeDocument/2006/customXml" ds:itemID="{D39AD804-C740-4C3E-8D6B-9E7458321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29dfd9-4414-4602-9df2-59079c0e9004"/>
    <ds:schemaRef ds:uri="b1124e9e-bff9-4707-8bf3-cd2dd9985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64E08B-A42D-4725-95CD-08D935DD90BA}">
  <ds:schemaRefs>
    <ds:schemaRef ds:uri="http://schemas.openxmlformats.org/officeDocument/2006/bibliography"/>
  </ds:schemaRefs>
</ds:datastoreItem>
</file>

<file path=customXml/itemProps3.xml><?xml version="1.0" encoding="utf-8"?>
<ds:datastoreItem xmlns:ds="http://schemas.openxmlformats.org/officeDocument/2006/customXml" ds:itemID="{85996B22-B600-4EC5-8DD6-2C25EA7C4382}">
  <ds:schemaRefs>
    <ds:schemaRef ds:uri="http://schemas.microsoft.com/sharepoint/v3/contenttype/forms"/>
  </ds:schemaRefs>
</ds:datastoreItem>
</file>

<file path=customXml/itemProps4.xml><?xml version="1.0" encoding="utf-8"?>
<ds:datastoreItem xmlns:ds="http://schemas.openxmlformats.org/officeDocument/2006/customXml" ds:itemID="{7F275CD3-A820-446B-90EE-F707ACBAF195}">
  <ds:schemaRefs>
    <ds:schemaRef ds:uri="http://schemas.microsoft.com/office/2006/documentManagement/types"/>
    <ds:schemaRef ds:uri="http://purl.org/dc/dcmitype/"/>
    <ds:schemaRef ds:uri="http://schemas.microsoft.com/office/2006/metadata/properties"/>
    <ds:schemaRef ds:uri="http://purl.org/dc/elements/1.1/"/>
    <ds:schemaRef ds:uri="http://purl.org/dc/terms/"/>
    <ds:schemaRef ds:uri="7329dfd9-4414-4602-9df2-59079c0e9004"/>
    <ds:schemaRef ds:uri="http://www.w3.org/XML/1998/namespace"/>
    <ds:schemaRef ds:uri="http://schemas.microsoft.com/office/infopath/2007/PartnerControls"/>
    <ds:schemaRef ds:uri="http://schemas.openxmlformats.org/package/2006/metadata/core-properties"/>
    <ds:schemaRef ds:uri="b1124e9e-bff9-4707-8bf3-cd2dd99854f3"/>
  </ds:schemaRefs>
</ds:datastoreItem>
</file>

<file path=docProps/app.xml><?xml version="1.0" encoding="utf-8"?>
<Properties xmlns="http://schemas.openxmlformats.org/officeDocument/2006/extended-properties" xmlns:vt="http://schemas.openxmlformats.org/officeDocument/2006/docPropsVTypes">
  <Template>Template%20Bachir.dotx</Template>
  <TotalTime>1</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Cégep de Chicoutimi</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 unitaires</dc:title>
  <dc:subject>cours : Développement d’application</dc:subject>
  <dc:creator>Bachir Hassan, Nathan Morasse, Mathias Lavoie</dc:creator>
  <cp:keywords/>
  <dc:description/>
  <cp:lastModifiedBy>Bachir Hassan</cp:lastModifiedBy>
  <cp:revision>2</cp:revision>
  <dcterms:created xsi:type="dcterms:W3CDTF">2023-09-10T19:11:00Z</dcterms:created>
  <dcterms:modified xsi:type="dcterms:W3CDTF">2023-09-10T19:11:00Z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0x01010081BD9D47B96B324A92BEE31A54F3FD91</vt:lpwstr>
  </property>
</Properties>
</file>